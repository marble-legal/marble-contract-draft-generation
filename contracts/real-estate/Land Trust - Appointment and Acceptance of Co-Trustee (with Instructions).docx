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86744" w14:textId="639EC02B" w:rsidR="00331CF4" w:rsidRDefault="00871746">
      <w:pPr>
        <w:pStyle w:val="DocumentTitle"/>
      </w:pPr>
      <w:r>
        <w:t>Appointment of Co-</w:t>
      </w:r>
      <w:r w:rsidR="00963C84">
        <w:fldChar w:fldCharType="begin"/>
      </w:r>
      <w:r w:rsidR="00963C84">
        <w:instrText>REF NULL</w:instrText>
      </w:r>
      <w:bookmarkStart w:id="0" w:name="NULL"/>
      <w:bookmarkEnd w:id="0"/>
      <w:r w:rsidR="00963C84">
        <w:instrText xml:space="preserve"> \* MERGEFORMAT </w:instrText>
      </w:r>
      <w:r w:rsidR="00963C84">
        <w:fldChar w:fldCharType="end"/>
      </w:r>
      <w:r w:rsidR="00963C84">
        <w:t>Trustee</w:t>
      </w:r>
    </w:p>
    <w:p w14:paraId="0D3E897A" w14:textId="45365739" w:rsidR="00331CF4" w:rsidRDefault="00963C84" w:rsidP="00871746">
      <w:pPr>
        <w:pStyle w:val="TextHeading2"/>
        <w:spacing w:line="480" w:lineRule="auto"/>
      </w:pPr>
      <w:r>
        <w:t xml:space="preserve">I, </w:t>
      </w:r>
      <w:r w:rsidR="00871746">
        <w:t>___________________________</w:t>
      </w:r>
      <w:r w:rsidR="00D3383F">
        <w:t>_____</w:t>
      </w:r>
      <w:r w:rsidR="00871746">
        <w:t>_</w:t>
      </w:r>
      <w:r>
        <w:t>, currently serve as Trustee of the _________________</w:t>
      </w:r>
      <w:r w:rsidR="00871746">
        <w:t xml:space="preserve"> </w:t>
      </w:r>
      <w:r>
        <w:t>_______________</w:t>
      </w:r>
      <w:r w:rsidR="00D3383F">
        <w:t>_</w:t>
      </w:r>
      <w:r>
        <w:t>_</w:t>
      </w:r>
      <w:r>
        <w:t xml:space="preserve"> dated </w:t>
      </w:r>
      <w:r w:rsidR="00871746">
        <w:t xml:space="preserve">__________________ (“Trust”), </w:t>
      </w:r>
      <w:r>
        <w:t xml:space="preserve">established </w:t>
      </w:r>
      <w:r w:rsidR="00871746">
        <w:t>by ________________________________________</w:t>
      </w:r>
      <w:r w:rsidR="00D3383F">
        <w:t xml:space="preserve"> (“Grantor(s)”)</w:t>
      </w:r>
      <w:r>
        <w:t>.  I was appointed to serve as Trustee and accepted the appointment on</w:t>
      </w:r>
      <w:r w:rsidR="00871746">
        <w:t xml:space="preserve"> __________________________</w:t>
      </w:r>
      <w:r>
        <w:t>.</w:t>
      </w:r>
    </w:p>
    <w:p w14:paraId="332CC4C5" w14:textId="300C05BE" w:rsidR="00331CF4" w:rsidRDefault="00963C84" w:rsidP="00871746">
      <w:pPr>
        <w:pStyle w:val="TextHeading2"/>
        <w:spacing w:line="480" w:lineRule="auto"/>
      </w:pPr>
      <w:r>
        <w:t xml:space="preserve">Under Section 17 of the Trust, </w:t>
      </w:r>
      <w:r w:rsidR="00871746">
        <w:t>_________________________________</w:t>
      </w:r>
      <w:r>
        <w:t xml:space="preserve"> is named as </w:t>
      </w:r>
      <w:r w:rsidR="00871746">
        <w:t>Co-</w:t>
      </w:r>
      <w:r>
        <w:t xml:space="preserve">Trustee.  </w:t>
      </w:r>
      <w:r w:rsidR="00D3383F">
        <w:t>_______________________________</w:t>
      </w:r>
      <w:r>
        <w:t xml:space="preserve"> has agreed to serve as </w:t>
      </w:r>
      <w:r w:rsidR="00D3383F">
        <w:t>Co-</w:t>
      </w:r>
      <w:r>
        <w:t>Trustee.  The Grantor</w:t>
      </w:r>
      <w:r w:rsidR="00D3383F">
        <w:rPr>
          <w:color w:val="000000"/>
        </w:rPr>
        <w:t xml:space="preserve"> </w:t>
      </w:r>
      <w:r>
        <w:t>wai</w:t>
      </w:r>
      <w:r>
        <w:t>ved all notice requirements for this change.</w:t>
      </w:r>
    </w:p>
    <w:p w14:paraId="57857CED" w14:textId="769D2AF8" w:rsidR="00331CF4" w:rsidRDefault="00963C84" w:rsidP="00871746">
      <w:pPr>
        <w:pStyle w:val="TextHeading2"/>
        <w:spacing w:line="480" w:lineRule="auto"/>
      </w:pPr>
      <w:r>
        <w:t xml:space="preserve">This </w:t>
      </w:r>
      <w:r w:rsidR="00D3383F">
        <w:t>appointment</w:t>
      </w:r>
      <w:r>
        <w:t xml:space="preserve"> is effective immediately.</w:t>
      </w:r>
    </w:p>
    <w:p w14:paraId="37167540" w14:textId="77777777" w:rsidR="00331CF4" w:rsidRDefault="00963C84" w:rsidP="00871746">
      <w:pPr>
        <w:pStyle w:val="TextHeading2"/>
        <w:spacing w:line="480" w:lineRule="auto"/>
      </w:pPr>
      <w:r>
        <w:t>Dated: ____________________________.</w:t>
      </w:r>
    </w:p>
    <w:p w14:paraId="739CFA54" w14:textId="77777777" w:rsidR="00331CF4" w:rsidRDefault="00331CF4">
      <w:pPr>
        <w:pStyle w:val="LGBullet3"/>
        <w:rPr>
          <w:u w:val="none"/>
        </w:rPr>
      </w:pPr>
    </w:p>
    <w:p w14:paraId="683C5FCD" w14:textId="77777777" w:rsidR="00331CF4" w:rsidRDefault="00331CF4">
      <w:pPr>
        <w:pStyle w:val="LGBullet3"/>
        <w:rPr>
          <w:u w:val="none"/>
        </w:rPr>
      </w:pPr>
    </w:p>
    <w:p w14:paraId="6F341BE7" w14:textId="57C5C704" w:rsidR="00331CF4" w:rsidRPr="0006031A" w:rsidRDefault="00D3383F">
      <w:pPr>
        <w:pStyle w:val="LGBullet3"/>
        <w:rPr>
          <w:u w:val="none"/>
        </w:rPr>
      </w:pPr>
      <w:r w:rsidRPr="0006031A">
        <w:rPr>
          <w:u w:val="none"/>
        </w:rPr>
        <w:t>__________________________</w:t>
      </w:r>
      <w:r w:rsidR="0006031A">
        <w:rPr>
          <w:u w:val="none"/>
        </w:rPr>
        <w:t>________</w:t>
      </w:r>
      <w:r w:rsidRPr="0006031A">
        <w:rPr>
          <w:u w:val="none"/>
        </w:rPr>
        <w:t>__ (</w:t>
      </w:r>
      <w:r w:rsidR="0006031A">
        <w:rPr>
          <w:u w:val="none"/>
        </w:rPr>
        <w:t>S</w:t>
      </w:r>
      <w:r w:rsidRPr="0006031A">
        <w:rPr>
          <w:u w:val="none"/>
        </w:rPr>
        <w:t>ign)</w:t>
      </w:r>
    </w:p>
    <w:p w14:paraId="7B308E68" w14:textId="77777777" w:rsidR="00D3383F" w:rsidRDefault="00D3383F">
      <w:pPr>
        <w:pStyle w:val="LGBullet3"/>
      </w:pPr>
    </w:p>
    <w:p w14:paraId="46548DC2" w14:textId="4CEECD4A" w:rsidR="00D3383F" w:rsidRDefault="00D3383F">
      <w:pPr>
        <w:pStyle w:val="Generic2"/>
        <w:ind w:left="4320"/>
      </w:pPr>
      <w:r>
        <w:t>____________________________</w:t>
      </w:r>
      <w:r w:rsidR="0006031A">
        <w:t>_______</w:t>
      </w:r>
      <w:r>
        <w:t>_(Print)</w:t>
      </w:r>
      <w:r w:rsidR="00963C84">
        <w:t>,</w:t>
      </w:r>
    </w:p>
    <w:p w14:paraId="336020EC" w14:textId="77777777" w:rsidR="00D3383F" w:rsidRDefault="00D3383F" w:rsidP="00D3383F">
      <w:pPr>
        <w:pStyle w:val="Generic2"/>
        <w:ind w:left="4320"/>
      </w:pPr>
    </w:p>
    <w:p w14:paraId="7859BF36" w14:textId="3234955E" w:rsidR="00331CF4" w:rsidRDefault="00963C84" w:rsidP="00D3383F">
      <w:pPr>
        <w:pStyle w:val="Generic2"/>
        <w:ind w:left="4320"/>
      </w:pPr>
      <w:r>
        <w:t>as Trustee of the</w:t>
      </w:r>
      <w:r w:rsidR="00D3383F">
        <w:t xml:space="preserve"> </w:t>
      </w:r>
      <w:r w:rsidR="0006031A">
        <w:t>_______</w:t>
      </w:r>
      <w:r w:rsidR="00D3383F">
        <w:t>____________________</w:t>
      </w:r>
      <w:r w:rsidR="0006031A">
        <w:t>,</w:t>
      </w:r>
    </w:p>
    <w:p w14:paraId="6D19CCCA" w14:textId="11D255C0" w:rsidR="00D3383F" w:rsidRDefault="00D3383F" w:rsidP="00D3383F">
      <w:pPr>
        <w:pStyle w:val="Generic2"/>
        <w:ind w:left="4320"/>
      </w:pPr>
    </w:p>
    <w:p w14:paraId="4D305DAC" w14:textId="35300CC1" w:rsidR="00D3383F" w:rsidRDefault="00D3383F" w:rsidP="00D3383F">
      <w:pPr>
        <w:pStyle w:val="Generic2"/>
        <w:ind w:left="4320"/>
      </w:pPr>
      <w:r>
        <w:t>dated _________________________</w:t>
      </w:r>
    </w:p>
    <w:p w14:paraId="260977C0" w14:textId="4FE48B5A" w:rsidR="00331CF4" w:rsidRDefault="00D3383F">
      <w:pPr>
        <w:sectPr w:rsidR="00331CF4">
          <w:foot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t xml:space="preserve"> </w:t>
      </w:r>
    </w:p>
    <w:p w14:paraId="5443C16A" w14:textId="6F00E861" w:rsidR="00331CF4" w:rsidRDefault="0006031A">
      <w:pPr>
        <w:pStyle w:val="DocumentTitle"/>
      </w:pPr>
      <w:r>
        <w:lastRenderedPageBreak/>
        <w:t>Co-</w:t>
      </w:r>
      <w:r w:rsidR="00963C84">
        <w:t>Trustee Acceptance</w:t>
      </w:r>
    </w:p>
    <w:p w14:paraId="465FCFFB" w14:textId="67EC7931" w:rsidR="00331CF4" w:rsidRDefault="00D3383F" w:rsidP="00D3383F">
      <w:pPr>
        <w:pStyle w:val="TextHeading2"/>
        <w:spacing w:line="480" w:lineRule="auto"/>
      </w:pPr>
      <w:r>
        <w:t>__________________________________</w:t>
      </w:r>
      <w:r w:rsidR="00963C84">
        <w:t xml:space="preserve"> accepts </w:t>
      </w:r>
      <w:r w:rsidR="00963C84">
        <w:t>appointment as successor Trustee of the _________________</w:t>
      </w:r>
      <w:r w:rsidR="00963C84">
        <w:t>_________________</w:t>
      </w:r>
      <w:r w:rsidR="0006031A">
        <w:t xml:space="preserve">, </w:t>
      </w:r>
      <w:r w:rsidR="00963C84">
        <w:t xml:space="preserve">dated </w:t>
      </w:r>
      <w:r w:rsidR="0006031A">
        <w:t>________________________</w:t>
      </w:r>
      <w:r w:rsidR="00963C84">
        <w:t>, effective immediately.</w:t>
      </w:r>
    </w:p>
    <w:p w14:paraId="64BAAD2B" w14:textId="77777777" w:rsidR="00331CF4" w:rsidRDefault="00963C84" w:rsidP="00D3383F">
      <w:pPr>
        <w:pStyle w:val="TextHeading2"/>
        <w:spacing w:line="480" w:lineRule="auto"/>
      </w:pPr>
      <w:r>
        <w:t>Dated: ____________________________.</w:t>
      </w:r>
    </w:p>
    <w:p w14:paraId="6892346B" w14:textId="77777777" w:rsidR="00331CF4" w:rsidRDefault="00331CF4">
      <w:pPr>
        <w:pStyle w:val="LGBullet3"/>
        <w:rPr>
          <w:u w:val="none"/>
        </w:rPr>
      </w:pPr>
    </w:p>
    <w:p w14:paraId="4BF1D8FE" w14:textId="77777777" w:rsidR="00331CF4" w:rsidRDefault="00331CF4">
      <w:pPr>
        <w:pStyle w:val="LGBullet3"/>
        <w:rPr>
          <w:u w:val="none"/>
        </w:rPr>
      </w:pPr>
    </w:p>
    <w:p w14:paraId="181E663C" w14:textId="77777777" w:rsidR="00331CF4" w:rsidRDefault="00331CF4">
      <w:pPr>
        <w:pStyle w:val="LGBullet3"/>
        <w:rPr>
          <w:u w:val="none"/>
        </w:rPr>
      </w:pPr>
    </w:p>
    <w:p w14:paraId="6144DD18" w14:textId="77777777" w:rsidR="00331CF4" w:rsidRDefault="00331CF4">
      <w:pPr>
        <w:pStyle w:val="LGBullet3"/>
        <w:rPr>
          <w:u w:val="none"/>
        </w:rPr>
      </w:pPr>
    </w:p>
    <w:p w14:paraId="39985A6B" w14:textId="27DA3F66" w:rsidR="00871746" w:rsidRDefault="0006031A">
      <w:pPr>
        <w:pStyle w:val="Generic2"/>
        <w:ind w:left="4320"/>
      </w:pPr>
      <w:r>
        <w:t>___________________________________ (Sign)</w:t>
      </w:r>
    </w:p>
    <w:p w14:paraId="0C04C969" w14:textId="77777777" w:rsidR="0006031A" w:rsidRDefault="0006031A">
      <w:pPr>
        <w:pStyle w:val="Generic2"/>
        <w:ind w:left="4320"/>
      </w:pPr>
    </w:p>
    <w:p w14:paraId="3638733A" w14:textId="101AD4E8" w:rsidR="0006031A" w:rsidRDefault="0006031A">
      <w:pPr>
        <w:pStyle w:val="Generic2"/>
        <w:ind w:left="4320"/>
      </w:pPr>
      <w:r>
        <w:t>____________________________________(Print)</w:t>
      </w:r>
    </w:p>
    <w:p w14:paraId="13774781" w14:textId="61FEDEBA" w:rsidR="00871746" w:rsidRDefault="00871746">
      <w:pPr>
        <w:pStyle w:val="Generic2"/>
        <w:ind w:left="4320"/>
      </w:pPr>
    </w:p>
    <w:p w14:paraId="09B36EA0" w14:textId="43A79690" w:rsidR="00871746" w:rsidRDefault="00871746">
      <w:r>
        <w:br w:type="page"/>
      </w:r>
    </w:p>
    <w:p w14:paraId="0F47F320" w14:textId="4967C2CD" w:rsidR="00871746" w:rsidRDefault="00871746" w:rsidP="0006031A">
      <w:pPr>
        <w:pStyle w:val="Generic2"/>
        <w:tabs>
          <w:tab w:val="clear" w:pos="4320"/>
        </w:tabs>
        <w:jc w:val="center"/>
        <w:rPr>
          <w:b/>
          <w:bCs/>
        </w:rPr>
      </w:pPr>
      <w:r w:rsidRPr="00D3383F">
        <w:rPr>
          <w:b/>
          <w:bCs/>
        </w:rPr>
        <w:lastRenderedPageBreak/>
        <w:t>Instructions</w:t>
      </w:r>
    </w:p>
    <w:p w14:paraId="2CA91E98" w14:textId="6F078B2D" w:rsidR="0006031A" w:rsidRDefault="0006031A" w:rsidP="0006031A">
      <w:pPr>
        <w:pStyle w:val="Generic2"/>
        <w:tabs>
          <w:tab w:val="clear" w:pos="4320"/>
        </w:tabs>
        <w:jc w:val="center"/>
        <w:rPr>
          <w:b/>
          <w:bCs/>
        </w:rPr>
      </w:pPr>
    </w:p>
    <w:p w14:paraId="0F733503" w14:textId="51C56AB6" w:rsidR="0006031A" w:rsidRDefault="0006031A" w:rsidP="0006031A">
      <w:pPr>
        <w:pStyle w:val="Generic2"/>
        <w:tabs>
          <w:tab w:val="clear" w:pos="4320"/>
        </w:tabs>
        <w:jc w:val="center"/>
        <w:rPr>
          <w:b/>
          <w:bCs/>
        </w:rPr>
      </w:pPr>
    </w:p>
    <w:p w14:paraId="1D9BB1EB" w14:textId="77777777" w:rsidR="0006031A" w:rsidRPr="00D3383F" w:rsidRDefault="0006031A" w:rsidP="0006031A">
      <w:pPr>
        <w:pStyle w:val="Generic2"/>
        <w:tabs>
          <w:tab w:val="clear" w:pos="4320"/>
        </w:tabs>
        <w:jc w:val="center"/>
        <w:rPr>
          <w:b/>
          <w:bCs/>
        </w:rPr>
      </w:pPr>
    </w:p>
    <w:p w14:paraId="477E8F75" w14:textId="57288AF5" w:rsidR="00871746" w:rsidRPr="0006031A" w:rsidRDefault="0006031A" w:rsidP="00871746">
      <w:pPr>
        <w:pStyle w:val="Generic2"/>
        <w:tabs>
          <w:tab w:val="clear" w:pos="4320"/>
        </w:tabs>
        <w:rPr>
          <w:b/>
          <w:bCs/>
        </w:rPr>
      </w:pPr>
      <w:r w:rsidRPr="0006031A">
        <w:rPr>
          <w:b/>
          <w:bCs/>
        </w:rPr>
        <w:t>Appointment of Co-Trustee</w:t>
      </w:r>
    </w:p>
    <w:p w14:paraId="3D194630" w14:textId="6C4973B6" w:rsidR="00871746" w:rsidRDefault="00871746" w:rsidP="00871746">
      <w:pPr>
        <w:pStyle w:val="Generic2"/>
        <w:numPr>
          <w:ilvl w:val="0"/>
          <w:numId w:val="11"/>
        </w:numPr>
        <w:tabs>
          <w:tab w:val="clear" w:pos="4320"/>
        </w:tabs>
      </w:pPr>
      <w:r>
        <w:t>Current Trustee</w:t>
      </w:r>
    </w:p>
    <w:p w14:paraId="25EE25A1" w14:textId="5AC6DCBE" w:rsidR="00871746" w:rsidRDefault="00871746" w:rsidP="00871746">
      <w:pPr>
        <w:pStyle w:val="Generic2"/>
        <w:numPr>
          <w:ilvl w:val="0"/>
          <w:numId w:val="11"/>
        </w:numPr>
        <w:tabs>
          <w:tab w:val="clear" w:pos="4320"/>
        </w:tabs>
      </w:pPr>
      <w:r>
        <w:t>Name of Trust</w:t>
      </w:r>
    </w:p>
    <w:p w14:paraId="1A0F3AE5" w14:textId="225C8ADF" w:rsidR="00871746" w:rsidRDefault="00871746" w:rsidP="00871746">
      <w:pPr>
        <w:pStyle w:val="Generic2"/>
        <w:numPr>
          <w:ilvl w:val="0"/>
          <w:numId w:val="11"/>
        </w:numPr>
        <w:tabs>
          <w:tab w:val="clear" w:pos="4320"/>
        </w:tabs>
      </w:pPr>
      <w:r>
        <w:t>Date of Trust</w:t>
      </w:r>
    </w:p>
    <w:p w14:paraId="5348419C" w14:textId="16D3A732" w:rsidR="00871746" w:rsidRDefault="00871746" w:rsidP="00871746">
      <w:pPr>
        <w:pStyle w:val="Generic2"/>
        <w:numPr>
          <w:ilvl w:val="0"/>
          <w:numId w:val="11"/>
        </w:numPr>
        <w:tabs>
          <w:tab w:val="clear" w:pos="4320"/>
        </w:tabs>
      </w:pPr>
      <w:r>
        <w:t xml:space="preserve">Grantor Name(s) [this will typically be you] </w:t>
      </w:r>
    </w:p>
    <w:p w14:paraId="50C1F0A5" w14:textId="0D037F0C" w:rsidR="00871746" w:rsidRDefault="00871746" w:rsidP="00871746">
      <w:pPr>
        <w:pStyle w:val="Generic2"/>
        <w:numPr>
          <w:ilvl w:val="0"/>
          <w:numId w:val="11"/>
        </w:numPr>
        <w:tabs>
          <w:tab w:val="clear" w:pos="4320"/>
        </w:tabs>
      </w:pPr>
      <w:r>
        <w:t xml:space="preserve">Date current trustee accepted appointment </w:t>
      </w:r>
    </w:p>
    <w:p w14:paraId="5A2DA1C9" w14:textId="06D89102" w:rsidR="00D3383F" w:rsidRDefault="00D3383F" w:rsidP="00871746">
      <w:pPr>
        <w:pStyle w:val="Generic2"/>
        <w:numPr>
          <w:ilvl w:val="0"/>
          <w:numId w:val="11"/>
        </w:numPr>
        <w:tabs>
          <w:tab w:val="clear" w:pos="4320"/>
        </w:tabs>
      </w:pPr>
      <w:r>
        <w:t xml:space="preserve">Name of </w:t>
      </w:r>
      <w:r w:rsidR="0006031A">
        <w:t xml:space="preserve">new </w:t>
      </w:r>
      <w:r>
        <w:t>Co-Trustee</w:t>
      </w:r>
    </w:p>
    <w:p w14:paraId="70639C9C" w14:textId="5361E68B" w:rsidR="00D3383F" w:rsidRDefault="00D3383F" w:rsidP="00871746">
      <w:pPr>
        <w:pStyle w:val="Generic2"/>
        <w:numPr>
          <w:ilvl w:val="0"/>
          <w:numId w:val="11"/>
        </w:numPr>
        <w:tabs>
          <w:tab w:val="clear" w:pos="4320"/>
        </w:tabs>
      </w:pPr>
      <w:r>
        <w:t xml:space="preserve">Name of </w:t>
      </w:r>
      <w:r w:rsidR="0006031A">
        <w:t xml:space="preserve">new </w:t>
      </w:r>
      <w:r>
        <w:t>Co-Trustee</w:t>
      </w:r>
    </w:p>
    <w:p w14:paraId="12C6891B" w14:textId="17D15DC6" w:rsidR="0006031A" w:rsidRDefault="0006031A" w:rsidP="00871746">
      <w:pPr>
        <w:pStyle w:val="Generic2"/>
        <w:numPr>
          <w:ilvl w:val="0"/>
          <w:numId w:val="11"/>
        </w:numPr>
        <w:tabs>
          <w:tab w:val="clear" w:pos="4320"/>
        </w:tabs>
      </w:pPr>
      <w:r>
        <w:t>Date document is signed</w:t>
      </w:r>
    </w:p>
    <w:p w14:paraId="0B24E4DA" w14:textId="656D091F" w:rsidR="00D3383F" w:rsidRDefault="00D3383F" w:rsidP="00871746">
      <w:pPr>
        <w:pStyle w:val="Generic2"/>
        <w:numPr>
          <w:ilvl w:val="0"/>
          <w:numId w:val="11"/>
        </w:numPr>
        <w:tabs>
          <w:tab w:val="clear" w:pos="4320"/>
        </w:tabs>
      </w:pPr>
      <w:r>
        <w:t>Signature Block</w:t>
      </w:r>
    </w:p>
    <w:p w14:paraId="2303D9E8" w14:textId="3CA33EE3" w:rsidR="00D3383F" w:rsidRDefault="00D3383F" w:rsidP="00D3383F">
      <w:pPr>
        <w:pStyle w:val="Generic2"/>
        <w:numPr>
          <w:ilvl w:val="1"/>
          <w:numId w:val="11"/>
        </w:numPr>
        <w:tabs>
          <w:tab w:val="clear" w:pos="4320"/>
        </w:tabs>
      </w:pPr>
      <w:r>
        <w:t>Current Trustee signs</w:t>
      </w:r>
    </w:p>
    <w:p w14:paraId="5DB0541E" w14:textId="70006E42" w:rsidR="00D3383F" w:rsidRDefault="00D3383F" w:rsidP="00D3383F">
      <w:pPr>
        <w:pStyle w:val="Generic2"/>
        <w:numPr>
          <w:ilvl w:val="1"/>
          <w:numId w:val="11"/>
        </w:numPr>
        <w:tabs>
          <w:tab w:val="clear" w:pos="4320"/>
        </w:tabs>
      </w:pPr>
      <w:r>
        <w:t>Current Trustee’s name printed</w:t>
      </w:r>
    </w:p>
    <w:p w14:paraId="5B92C25A" w14:textId="1CAF857C" w:rsidR="00D3383F" w:rsidRDefault="00D3383F" w:rsidP="00D3383F">
      <w:pPr>
        <w:pStyle w:val="Generic2"/>
        <w:numPr>
          <w:ilvl w:val="1"/>
          <w:numId w:val="11"/>
        </w:numPr>
        <w:tabs>
          <w:tab w:val="clear" w:pos="4320"/>
        </w:tabs>
      </w:pPr>
      <w:r>
        <w:t>Name of the Trust</w:t>
      </w:r>
    </w:p>
    <w:p w14:paraId="14A0B2A1" w14:textId="0EC0D86F" w:rsidR="00D3383F" w:rsidRDefault="00D3383F" w:rsidP="00D3383F">
      <w:pPr>
        <w:pStyle w:val="Generic2"/>
        <w:numPr>
          <w:ilvl w:val="1"/>
          <w:numId w:val="11"/>
        </w:numPr>
        <w:tabs>
          <w:tab w:val="clear" w:pos="4320"/>
        </w:tabs>
      </w:pPr>
      <w:r>
        <w:t>Date of the Trust</w:t>
      </w:r>
    </w:p>
    <w:p w14:paraId="173BCB7B" w14:textId="6BF9E727" w:rsidR="00D3383F" w:rsidRDefault="00D3383F" w:rsidP="00D3383F">
      <w:pPr>
        <w:pStyle w:val="Generic2"/>
        <w:tabs>
          <w:tab w:val="clear" w:pos="4320"/>
        </w:tabs>
      </w:pPr>
    </w:p>
    <w:p w14:paraId="6D25A938" w14:textId="79054A20" w:rsidR="00D3383F" w:rsidRDefault="00D3383F" w:rsidP="00D3383F">
      <w:pPr>
        <w:pStyle w:val="Generic2"/>
        <w:tabs>
          <w:tab w:val="clear" w:pos="4320"/>
        </w:tabs>
      </w:pPr>
    </w:p>
    <w:p w14:paraId="5AF9B1F2" w14:textId="382C88BA" w:rsidR="0006031A" w:rsidRDefault="0006031A" w:rsidP="00D3383F">
      <w:pPr>
        <w:pStyle w:val="Generic2"/>
        <w:tabs>
          <w:tab w:val="clear" w:pos="4320"/>
        </w:tabs>
      </w:pPr>
    </w:p>
    <w:p w14:paraId="1F860C0F" w14:textId="77777777" w:rsidR="0006031A" w:rsidRDefault="0006031A" w:rsidP="00D3383F">
      <w:pPr>
        <w:pStyle w:val="Generic2"/>
        <w:tabs>
          <w:tab w:val="clear" w:pos="4320"/>
        </w:tabs>
      </w:pPr>
    </w:p>
    <w:p w14:paraId="5B0A73BA" w14:textId="2744B0EA" w:rsidR="0006031A" w:rsidRPr="0006031A" w:rsidRDefault="0006031A" w:rsidP="00D3383F">
      <w:pPr>
        <w:pStyle w:val="Generic2"/>
        <w:tabs>
          <w:tab w:val="clear" w:pos="4320"/>
        </w:tabs>
        <w:rPr>
          <w:b/>
          <w:bCs/>
        </w:rPr>
      </w:pPr>
      <w:r>
        <w:rPr>
          <w:b/>
          <w:bCs/>
        </w:rPr>
        <w:t>Co-Trustee Acceptance</w:t>
      </w:r>
    </w:p>
    <w:p w14:paraId="32A07971" w14:textId="3A369AF3" w:rsidR="00D3383F" w:rsidRDefault="0006031A" w:rsidP="0006031A">
      <w:pPr>
        <w:pStyle w:val="Generic2"/>
        <w:numPr>
          <w:ilvl w:val="0"/>
          <w:numId w:val="12"/>
        </w:numPr>
        <w:tabs>
          <w:tab w:val="clear" w:pos="4320"/>
        </w:tabs>
      </w:pPr>
      <w:r>
        <w:t>Name of new Co-Trustee</w:t>
      </w:r>
    </w:p>
    <w:p w14:paraId="25469281" w14:textId="05981728" w:rsidR="0006031A" w:rsidRDefault="0006031A" w:rsidP="0006031A">
      <w:pPr>
        <w:pStyle w:val="Generic2"/>
        <w:numPr>
          <w:ilvl w:val="0"/>
          <w:numId w:val="12"/>
        </w:numPr>
        <w:tabs>
          <w:tab w:val="clear" w:pos="4320"/>
        </w:tabs>
      </w:pPr>
      <w:r>
        <w:t>Name of the Trust</w:t>
      </w:r>
    </w:p>
    <w:p w14:paraId="36BD1AF2" w14:textId="282EC671" w:rsidR="0006031A" w:rsidRDefault="0006031A" w:rsidP="0006031A">
      <w:pPr>
        <w:pStyle w:val="Generic2"/>
        <w:numPr>
          <w:ilvl w:val="0"/>
          <w:numId w:val="12"/>
        </w:numPr>
        <w:tabs>
          <w:tab w:val="clear" w:pos="4320"/>
        </w:tabs>
      </w:pPr>
      <w:r>
        <w:t>Date of the Trust</w:t>
      </w:r>
    </w:p>
    <w:p w14:paraId="257FB432" w14:textId="2CF2E644" w:rsidR="0006031A" w:rsidRDefault="0006031A" w:rsidP="0006031A">
      <w:pPr>
        <w:pStyle w:val="Generic2"/>
        <w:numPr>
          <w:ilvl w:val="0"/>
          <w:numId w:val="12"/>
        </w:numPr>
        <w:tabs>
          <w:tab w:val="clear" w:pos="4320"/>
        </w:tabs>
      </w:pPr>
      <w:r>
        <w:t>Date document is signed</w:t>
      </w:r>
    </w:p>
    <w:sectPr w:rsidR="0006031A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91B1B" w14:textId="77777777" w:rsidR="00963C84" w:rsidRDefault="00963C84">
      <w:r>
        <w:separator/>
      </w:r>
    </w:p>
  </w:endnote>
  <w:endnote w:type="continuationSeparator" w:id="0">
    <w:p w14:paraId="55B13E62" w14:textId="77777777" w:rsidR="00963C84" w:rsidRDefault="00963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B1DCA" w14:textId="77777777" w:rsidR="00331CF4" w:rsidRDefault="00331CF4">
    <w:pPr>
      <w:pStyle w:val="Footer"/>
      <w:jc w:val="center"/>
    </w:pPr>
  </w:p>
  <w:p w14:paraId="68F29A95" w14:textId="77777777" w:rsidR="00331CF4" w:rsidRDefault="00963C84">
    <w:pPr>
      <w:pStyle w:val="Footer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46E88" w14:textId="77777777" w:rsidR="00331CF4" w:rsidRDefault="00331CF4">
    <w:pPr>
      <w:pStyle w:val="Footer"/>
      <w:jc w:val="center"/>
    </w:pPr>
  </w:p>
  <w:p w14:paraId="711107CF" w14:textId="77777777" w:rsidR="00331CF4" w:rsidRDefault="00963C84">
    <w:pPr>
      <w:pStyle w:val="Footer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CCEEF" w14:textId="77777777" w:rsidR="00963C84" w:rsidRDefault="00963C84">
      <w:r>
        <w:separator/>
      </w:r>
    </w:p>
  </w:footnote>
  <w:footnote w:type="continuationSeparator" w:id="0">
    <w:p w14:paraId="2A035974" w14:textId="77777777" w:rsidR="00963C84" w:rsidRDefault="00963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15608BA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477683"/>
    <w:multiLevelType w:val="multilevel"/>
    <w:tmpl w:val="115A0E8E"/>
    <w:lvl w:ilvl="0">
      <w:start w:val="1"/>
      <w:numFmt w:val="none"/>
      <w:pStyle w:val="DocumentTitle"/>
      <w:suff w:val="nothing"/>
      <w:lvlText w:val=""/>
      <w:lvlJc w:val="left"/>
      <w:rPr>
        <w:rFonts w:cs="Times New Roman" w:hint="default"/>
      </w:rPr>
    </w:lvl>
    <w:lvl w:ilvl="1">
      <w:start w:val="1"/>
      <w:numFmt w:val="cardinalText"/>
      <w:pStyle w:val="Heading1"/>
      <w:suff w:val="nothing"/>
      <w:lvlText w:val="Article %2"/>
      <w:lvlJc w:val="left"/>
      <w:rPr>
        <w:rFonts w:cs="Times New Roman" w:hint="default"/>
      </w:rPr>
    </w:lvl>
    <w:lvl w:ilvl="2">
      <w:start w:val="1"/>
      <w:numFmt w:val="decimalZero"/>
      <w:pStyle w:val="Heading2"/>
      <w:isLgl/>
      <w:lvlText w:val="Section %2.%3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3">
      <w:start w:val="1"/>
      <w:numFmt w:val="lowerLetter"/>
      <w:pStyle w:val="Heading3"/>
      <w:lvlText w:val="(%4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4">
      <w:start w:val="1"/>
      <w:numFmt w:val="decimal"/>
      <w:pStyle w:val="Heading4"/>
      <w:lvlText w:val="(%5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5">
      <w:start w:val="1"/>
      <w:numFmt w:val="lowerLetter"/>
      <w:pStyle w:val="Heading5"/>
      <w:lvlText w:val="(%6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1440" w:firstLine="31329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1584" w:firstLine="31185"/>
      </w:pPr>
      <w:rPr>
        <w:rFonts w:cs="Times New Roman" w:hint="default"/>
      </w:rPr>
    </w:lvl>
  </w:abstractNum>
  <w:abstractNum w:abstractNumId="2" w15:restartNumberingAfterBreak="0">
    <w:nsid w:val="2A02486F"/>
    <w:multiLevelType w:val="hybridMultilevel"/>
    <w:tmpl w:val="0E089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30FB1"/>
    <w:multiLevelType w:val="hybridMultilevel"/>
    <w:tmpl w:val="2AB00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D4761"/>
    <w:multiLevelType w:val="hybridMultilevel"/>
    <w:tmpl w:val="33DA8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12F7F"/>
    <w:multiLevelType w:val="hybridMultilevel"/>
    <w:tmpl w:val="1D965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E1AA5"/>
    <w:multiLevelType w:val="singleLevel"/>
    <w:tmpl w:val="4AC0285E"/>
    <w:lvl w:ilvl="0">
      <w:start w:val="1"/>
      <w:numFmt w:val="lowerLetter"/>
      <w:lvlText w:val="(%1)"/>
      <w:lvlJc w:val="left"/>
      <w:pPr>
        <w:tabs>
          <w:tab w:val="num" w:pos="792"/>
        </w:tabs>
        <w:ind w:left="792" w:hanging="432"/>
      </w:pPr>
      <w:rPr>
        <w:rFonts w:cs="Times New Roman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  <w:num w:numId="10">
    <w:abstractNumId w:val="4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AwNjAysTQ2NDEwNzRX0lEKTi0uzszPAykwrAUAZvV0kiwAAAA="/>
  </w:docVars>
  <w:rsids>
    <w:rsidRoot w:val="006B5056"/>
    <w:rsid w:val="000006BD"/>
    <w:rsid w:val="0001679B"/>
    <w:rsid w:val="0005336E"/>
    <w:rsid w:val="000572CE"/>
    <w:rsid w:val="0006031A"/>
    <w:rsid w:val="00067056"/>
    <w:rsid w:val="000B59F7"/>
    <w:rsid w:val="00116138"/>
    <w:rsid w:val="00130669"/>
    <w:rsid w:val="001A519C"/>
    <w:rsid w:val="001E02F4"/>
    <w:rsid w:val="002156CE"/>
    <w:rsid w:val="00281406"/>
    <w:rsid w:val="002D58AD"/>
    <w:rsid w:val="00326FDF"/>
    <w:rsid w:val="00331CF4"/>
    <w:rsid w:val="004A31E4"/>
    <w:rsid w:val="0052569C"/>
    <w:rsid w:val="00526357"/>
    <w:rsid w:val="006031F7"/>
    <w:rsid w:val="006042E5"/>
    <w:rsid w:val="00606CBD"/>
    <w:rsid w:val="006B5056"/>
    <w:rsid w:val="006C56E5"/>
    <w:rsid w:val="006D1772"/>
    <w:rsid w:val="007029A1"/>
    <w:rsid w:val="0075102D"/>
    <w:rsid w:val="00794ECA"/>
    <w:rsid w:val="007C2D4F"/>
    <w:rsid w:val="008656AD"/>
    <w:rsid w:val="00871746"/>
    <w:rsid w:val="00943324"/>
    <w:rsid w:val="00963C84"/>
    <w:rsid w:val="009A1A16"/>
    <w:rsid w:val="009A3F99"/>
    <w:rsid w:val="009B6563"/>
    <w:rsid w:val="009D19C7"/>
    <w:rsid w:val="00AD6E15"/>
    <w:rsid w:val="00B15A2C"/>
    <w:rsid w:val="00B47721"/>
    <w:rsid w:val="00B60286"/>
    <w:rsid w:val="00BF2466"/>
    <w:rsid w:val="00C007CB"/>
    <w:rsid w:val="00C01F4F"/>
    <w:rsid w:val="00C03553"/>
    <w:rsid w:val="00CC4402"/>
    <w:rsid w:val="00CD10F3"/>
    <w:rsid w:val="00CE6080"/>
    <w:rsid w:val="00CE6CCA"/>
    <w:rsid w:val="00CF3F6E"/>
    <w:rsid w:val="00D25282"/>
    <w:rsid w:val="00D3383F"/>
    <w:rsid w:val="00D47158"/>
    <w:rsid w:val="00E85904"/>
    <w:rsid w:val="00E86700"/>
    <w:rsid w:val="00EE524A"/>
    <w:rsid w:val="00EF043B"/>
    <w:rsid w:val="00F27844"/>
    <w:rsid w:val="00F33C99"/>
    <w:rsid w:val="00F4184D"/>
    <w:rsid w:val="00FB646D"/>
    <w:rsid w:val="00FD175D"/>
    <w:rsid w:val="00FE7C2E"/>
    <w:rsid w:val="00FF4B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630AF8"/>
  <w14:defaultImageDpi w14:val="96"/>
  <w15:docId w15:val="{0C9169DA-5D84-4579-B2B3-0101314F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0" w:qFormat="1"/>
    <w:lsdException w:name="Default Paragraph Font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HTML Variable" w:semiHidden="1" w:unhideWhenUsed="1"/>
    <w:lsdException w:name="No List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F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3F6E"/>
    <w:pPr>
      <w:keepNext/>
      <w:keepLines/>
      <w:numPr>
        <w:ilvl w:val="1"/>
        <w:numId w:val="8"/>
      </w:numPr>
      <w:spacing w:after="360" w:line="400" w:lineRule="exact"/>
      <w:jc w:val="center"/>
      <w:outlineLvl w:val="0"/>
    </w:pPr>
    <w:rPr>
      <w:rFonts w:ascii="Arial" w:hAnsi="Arial"/>
      <w:b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CF3F6E"/>
    <w:pPr>
      <w:keepNext/>
      <w:keepLines/>
      <w:numPr>
        <w:ilvl w:val="2"/>
        <w:numId w:val="8"/>
      </w:numPr>
      <w:spacing w:before="240" w:after="120"/>
      <w:outlineLvl w:val="1"/>
    </w:pPr>
    <w:rPr>
      <w:rFonts w:ascii="Arial" w:hAnsi="Arial"/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CF3F6E"/>
    <w:pPr>
      <w:keepNext/>
      <w:keepLines/>
      <w:numPr>
        <w:ilvl w:val="3"/>
        <w:numId w:val="8"/>
      </w:numPr>
      <w:spacing w:before="120" w:after="120"/>
      <w:ind w:right="720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CF3F6E"/>
    <w:pPr>
      <w:keepNext/>
      <w:keepLines/>
      <w:numPr>
        <w:ilvl w:val="4"/>
        <w:numId w:val="8"/>
      </w:numPr>
      <w:spacing w:before="120" w:after="120"/>
      <w:ind w:right="1440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CF3F6E"/>
    <w:pPr>
      <w:keepNext/>
      <w:keepLines/>
      <w:numPr>
        <w:ilvl w:val="5"/>
        <w:numId w:val="8"/>
      </w:numPr>
      <w:spacing w:before="120" w:after="120"/>
      <w:ind w:right="2160"/>
      <w:outlineLvl w:val="4"/>
    </w:pPr>
    <w:rPr>
      <w:rFonts w:ascii="Arial" w:hAnsi="Arial"/>
      <w:b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adjustRightInd w:val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Arial" w:hAnsi="Arial" w:cs="Times New Roman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="Arial" w:hAnsi="Arial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Arial" w:hAnsi="Arial" w:cs="Times New Roman"/>
      <w:b/>
      <w:sz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Pr>
      <w:rFonts w:ascii="Arial" w:hAnsi="Arial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uiPriority w:val="9"/>
    <w:locked/>
    <w:rPr>
      <w:rFonts w:ascii="Arial" w:hAnsi="Arial" w:cs="Times New Roman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="Cambria" w:hAnsi="Cambria" w:cs="Times New Roman"/>
      <w:b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="Cambria" w:hAnsi="Cambria" w:cs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="Cambria" w:hAnsi="Cambria" w:cs="Times New Roman"/>
      <w:i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="Calibri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pPr>
      <w:widowControl w:val="0"/>
      <w:spacing w:after="240"/>
      <w:ind w:firstLine="7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</w:rPr>
  </w:style>
  <w:style w:type="paragraph" w:customStyle="1" w:styleId="LGExhibit1">
    <w:name w:val="LGExhibit 1"/>
    <w:uiPriority w:val="9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LGExhibit2">
    <w:name w:val="LGExhibit 2"/>
    <w:uiPriority w:val="9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LGExhibit3">
    <w:name w:val="LGExhibit 3"/>
    <w:uiPriority w:val="9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LGBullet1">
    <w:name w:val="LGBullet 1"/>
    <w:uiPriority w:val="99"/>
    <w:pPr>
      <w:widowControl w:val="0"/>
    </w:pPr>
    <w:rPr>
      <w:sz w:val="24"/>
    </w:rPr>
  </w:style>
  <w:style w:type="paragraph" w:customStyle="1" w:styleId="LGBullet2">
    <w:name w:val="LGBullet 2"/>
    <w:uiPriority w:val="99"/>
    <w:pPr>
      <w:widowControl w:val="0"/>
    </w:pPr>
    <w:rPr>
      <w:sz w:val="24"/>
    </w:rPr>
  </w:style>
  <w:style w:type="paragraph" w:customStyle="1" w:styleId="LGBullet3">
    <w:name w:val="LGBullet 3"/>
    <w:uiPriority w:val="99"/>
    <w:pPr>
      <w:widowControl w:val="0"/>
      <w:tabs>
        <w:tab w:val="left" w:pos="8640"/>
      </w:tabs>
      <w:ind w:left="4320"/>
    </w:pPr>
    <w:rPr>
      <w:sz w:val="24"/>
      <w:u w:val="single"/>
    </w:rPr>
  </w:style>
  <w:style w:type="paragraph" w:customStyle="1" w:styleId="LGBullet4">
    <w:name w:val="LGBullet 4"/>
    <w:uiPriority w:val="99"/>
    <w:pPr>
      <w:widowControl w:val="0"/>
    </w:pPr>
    <w:rPr>
      <w:sz w:val="24"/>
    </w:rPr>
  </w:style>
  <w:style w:type="paragraph" w:customStyle="1" w:styleId="LGBullet5">
    <w:name w:val="LGBullet 5"/>
    <w:uiPriority w:val="99"/>
    <w:pPr>
      <w:widowControl w:val="0"/>
    </w:pPr>
    <w:rPr>
      <w:sz w:val="24"/>
    </w:rPr>
  </w:style>
  <w:style w:type="paragraph" w:customStyle="1" w:styleId="LGEList1">
    <w:name w:val="LGEList 1"/>
    <w:uiPriority w:val="99"/>
    <w:pPr>
      <w:widowControl w:val="0"/>
    </w:pPr>
    <w:rPr>
      <w:sz w:val="24"/>
    </w:rPr>
  </w:style>
  <w:style w:type="paragraph" w:customStyle="1" w:styleId="LGEList2">
    <w:name w:val="LGEList 2"/>
    <w:uiPriority w:val="99"/>
    <w:pPr>
      <w:widowControl w:val="0"/>
    </w:pPr>
    <w:rPr>
      <w:sz w:val="24"/>
    </w:rPr>
  </w:style>
  <w:style w:type="paragraph" w:customStyle="1" w:styleId="LGEList3">
    <w:name w:val="LGEList 3"/>
    <w:basedOn w:val="BodyText"/>
    <w:uiPriority w:val="99"/>
    <w:pPr>
      <w:keepNext/>
      <w:ind w:firstLine="0"/>
      <w:jc w:val="center"/>
    </w:pPr>
    <w:rPr>
      <w:b/>
    </w:rPr>
  </w:style>
  <w:style w:type="paragraph" w:customStyle="1" w:styleId="LGEList4">
    <w:name w:val="LGEList 4"/>
    <w:uiPriority w:val="99"/>
    <w:pPr>
      <w:widowControl w:val="0"/>
    </w:pPr>
    <w:rPr>
      <w:sz w:val="24"/>
    </w:rPr>
  </w:style>
  <w:style w:type="paragraph" w:customStyle="1" w:styleId="LGEList5">
    <w:name w:val="LGEList 5"/>
    <w:uiPriority w:val="99"/>
    <w:pPr>
      <w:widowControl w:val="0"/>
    </w:pPr>
    <w:rPr>
      <w:sz w:val="24"/>
    </w:rPr>
  </w:style>
  <w:style w:type="paragraph" w:customStyle="1" w:styleId="Generic1">
    <w:name w:val="Generic 1"/>
    <w:basedOn w:val="BodyText"/>
    <w:uiPriority w:val="99"/>
    <w:pPr>
      <w:ind w:firstLine="0"/>
    </w:pPr>
  </w:style>
  <w:style w:type="paragraph" w:customStyle="1" w:styleId="Generic2">
    <w:name w:val="Generic 2"/>
    <w:basedOn w:val="BodyText"/>
    <w:uiPriority w:val="99"/>
    <w:pPr>
      <w:widowControl/>
      <w:tabs>
        <w:tab w:val="left" w:pos="4320"/>
        <w:tab w:val="right" w:pos="8640"/>
      </w:tabs>
      <w:spacing w:after="0"/>
      <w:ind w:firstLine="0"/>
    </w:pPr>
  </w:style>
  <w:style w:type="paragraph" w:customStyle="1" w:styleId="Generic3">
    <w:name w:val="Generic 3"/>
    <w:basedOn w:val="BodyText"/>
    <w:uiPriority w:val="99"/>
    <w:pPr>
      <w:spacing w:after="0"/>
      <w:ind w:firstLine="0"/>
      <w:jc w:val="center"/>
    </w:pPr>
  </w:style>
  <w:style w:type="paragraph" w:customStyle="1" w:styleId="Generic4">
    <w:name w:val="Generic 4"/>
    <w:uiPriority w:val="99"/>
    <w:pPr>
      <w:widowControl w:val="0"/>
    </w:pPr>
    <w:rPr>
      <w:sz w:val="24"/>
    </w:rPr>
  </w:style>
  <w:style w:type="paragraph" w:customStyle="1" w:styleId="Generic5">
    <w:name w:val="Generic 5"/>
    <w:uiPriority w:val="99"/>
    <w:pPr>
      <w:widowControl w:val="0"/>
    </w:pPr>
    <w:rPr>
      <w:sz w:val="24"/>
    </w:rPr>
  </w:style>
  <w:style w:type="character" w:customStyle="1" w:styleId="TermHdg">
    <w:name w:val="TermHdg"/>
    <w:uiPriority w:val="99"/>
    <w:rPr>
      <w:vanish/>
    </w:rPr>
  </w:style>
  <w:style w:type="paragraph" w:customStyle="1" w:styleId="Lawgic3">
    <w:name w:val="Lawgic 3"/>
    <w:uiPriority w:val="99"/>
    <w:pPr>
      <w:widowControl w:val="0"/>
    </w:pPr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29A1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029A1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7029A1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9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7029A1"/>
    <w:rPr>
      <w:rFonts w:cs="Times New Roman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9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029A1"/>
    <w:rPr>
      <w:rFonts w:ascii="Segoe UI" w:hAnsi="Segoe UI" w:cs="Times New Roman"/>
      <w:sz w:val="18"/>
    </w:r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rFonts w:cs="Times New Roman"/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rFonts w:cs="Times New Roman"/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C44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440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C44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4402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CF3F6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CF3F6E"/>
    <w:rPr>
      <w:rFonts w:ascii="Tahoma" w:hAnsi="Tahoma" w:cs="Times New Roman"/>
      <w:sz w:val="24"/>
      <w:shd w:val="clear" w:color="auto" w:fill="000080"/>
    </w:rPr>
  </w:style>
  <w:style w:type="paragraph" w:customStyle="1" w:styleId="DocumentTitle">
    <w:name w:val="Document Title"/>
    <w:next w:val="Normal"/>
    <w:rsid w:val="00CF3F6E"/>
    <w:pPr>
      <w:keepNext/>
      <w:keepLines/>
      <w:numPr>
        <w:numId w:val="8"/>
      </w:numPr>
      <w:spacing w:after="480" w:line="400" w:lineRule="exact"/>
      <w:jc w:val="center"/>
      <w:outlineLvl w:val="0"/>
    </w:pPr>
    <w:rPr>
      <w:rFonts w:ascii="Arial" w:hAnsi="Arial"/>
      <w:b/>
      <w:sz w:val="36"/>
    </w:rPr>
  </w:style>
  <w:style w:type="paragraph" w:customStyle="1" w:styleId="DocumentTOC">
    <w:name w:val="Document TOC"/>
    <w:next w:val="Normal"/>
    <w:rsid w:val="00CF3F6E"/>
    <w:pPr>
      <w:keepNext/>
      <w:keepLines/>
      <w:spacing w:after="480" w:line="400" w:lineRule="exact"/>
      <w:jc w:val="center"/>
    </w:pPr>
    <w:rPr>
      <w:rFonts w:ascii="Arial" w:hAnsi="Arial"/>
      <w:b/>
      <w:sz w:val="36"/>
    </w:rPr>
  </w:style>
  <w:style w:type="paragraph" w:customStyle="1" w:styleId="Heading1Unnumbered">
    <w:name w:val="Heading 1 Unnumbered"/>
    <w:basedOn w:val="Heading1"/>
    <w:rsid w:val="00CF3F6E"/>
    <w:pPr>
      <w:numPr>
        <w:ilvl w:val="0"/>
        <w:numId w:val="0"/>
      </w:numPr>
    </w:pPr>
  </w:style>
  <w:style w:type="paragraph" w:customStyle="1" w:styleId="Heading2Unnumbered">
    <w:name w:val="Heading 2 Unnumbered"/>
    <w:basedOn w:val="Heading2"/>
    <w:rsid w:val="00CF3F6E"/>
    <w:pPr>
      <w:numPr>
        <w:ilvl w:val="0"/>
        <w:numId w:val="0"/>
      </w:numPr>
    </w:pPr>
  </w:style>
  <w:style w:type="paragraph" w:customStyle="1" w:styleId="PortfolioSection">
    <w:name w:val="Portfolio Section"/>
    <w:next w:val="Normal"/>
    <w:rsid w:val="00CF3F6E"/>
    <w:pPr>
      <w:pBdr>
        <w:bottom w:val="single" w:sz="12" w:space="1" w:color="FFCC00"/>
      </w:pBdr>
      <w:spacing w:after="240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PortfolioTitle">
    <w:name w:val="Portfolio Title"/>
    <w:next w:val="Normal"/>
    <w:rsid w:val="00CF3F6E"/>
    <w:pPr>
      <w:pBdr>
        <w:top w:val="single" w:sz="12" w:space="11" w:color="FFCC00"/>
        <w:bottom w:val="single" w:sz="12" w:space="11" w:color="FFCC00"/>
      </w:pBdr>
      <w:spacing w:before="2880" w:line="240" w:lineRule="atLeast"/>
      <w:jc w:val="center"/>
    </w:pPr>
    <w:rPr>
      <w:rFonts w:ascii="Arial" w:hAnsi="Arial"/>
      <w:b/>
      <w:bCs/>
      <w:sz w:val="48"/>
    </w:rPr>
  </w:style>
  <w:style w:type="paragraph" w:customStyle="1" w:styleId="TextHeading2">
    <w:name w:val="Text Heading 2"/>
    <w:rsid w:val="00CF3F6E"/>
    <w:pPr>
      <w:spacing w:before="120" w:after="120"/>
      <w:jc w:val="both"/>
    </w:pPr>
    <w:rPr>
      <w:sz w:val="24"/>
    </w:rPr>
  </w:style>
  <w:style w:type="paragraph" w:customStyle="1" w:styleId="TextHeading3">
    <w:name w:val="Text Heading 3"/>
    <w:rsid w:val="00CF3F6E"/>
    <w:pPr>
      <w:spacing w:before="120" w:after="120"/>
      <w:ind w:left="720" w:right="720"/>
      <w:jc w:val="both"/>
    </w:pPr>
    <w:rPr>
      <w:sz w:val="24"/>
    </w:rPr>
  </w:style>
  <w:style w:type="paragraph" w:customStyle="1" w:styleId="TextHeading4">
    <w:name w:val="Text Heading 4"/>
    <w:rsid w:val="00CF3F6E"/>
    <w:pPr>
      <w:spacing w:before="120" w:after="120"/>
      <w:ind w:left="1440" w:right="1440"/>
      <w:jc w:val="both"/>
    </w:pPr>
    <w:rPr>
      <w:sz w:val="24"/>
    </w:rPr>
  </w:style>
  <w:style w:type="paragraph" w:customStyle="1" w:styleId="TextHeading5">
    <w:name w:val="Text Heading 5"/>
    <w:rsid w:val="00CF3F6E"/>
    <w:pPr>
      <w:spacing w:before="120" w:after="120"/>
      <w:ind w:left="2160" w:right="2160"/>
      <w:jc w:val="both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3F6E"/>
    <w:pPr>
      <w:spacing w:before="240" w:after="240" w:line="480" w:lineRule="exact"/>
      <w:jc w:val="center"/>
    </w:pPr>
    <w:rPr>
      <w:rFonts w:ascii="Arial" w:hAnsi="Arial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uiPriority w:val="10"/>
    <w:locked/>
    <w:rsid w:val="00CF3F6E"/>
    <w:rPr>
      <w:rFonts w:ascii="Arial" w:hAnsi="Arial" w:cs="Times New Roman"/>
      <w:b/>
      <w:sz w:val="36"/>
    </w:rPr>
  </w:style>
  <w:style w:type="paragraph" w:customStyle="1" w:styleId="TitleDocument">
    <w:name w:val="Title Document"/>
    <w:rsid w:val="00CF3F6E"/>
    <w:pPr>
      <w:spacing w:line="400" w:lineRule="exact"/>
      <w:jc w:val="center"/>
    </w:pPr>
    <w:rPr>
      <w:rFonts w:ascii="Arial" w:hAnsi="Arial"/>
      <w:b/>
      <w:sz w:val="36"/>
    </w:rPr>
  </w:style>
  <w:style w:type="paragraph" w:customStyle="1" w:styleId="TitleDocumentCenter">
    <w:name w:val="Title Document Center"/>
    <w:next w:val="TextHeading2"/>
    <w:rsid w:val="00CF3F6E"/>
    <w:pPr>
      <w:spacing w:before="120" w:line="400" w:lineRule="atLeast"/>
      <w:jc w:val="center"/>
    </w:pPr>
    <w:rPr>
      <w:rFonts w:ascii="Arial" w:hAnsi="Arial"/>
      <w:b/>
      <w:noProof/>
      <w:sz w:val="36"/>
    </w:rPr>
  </w:style>
  <w:style w:type="paragraph" w:customStyle="1" w:styleId="TitlePage">
    <w:name w:val="Title Page"/>
    <w:rsid w:val="00CF3F6E"/>
    <w:pPr>
      <w:keepNext/>
      <w:keepLines/>
      <w:spacing w:after="480" w:line="400" w:lineRule="exact"/>
      <w:jc w:val="center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uiPriority w:val="39"/>
    <w:semiHidden/>
    <w:rsid w:val="00CF3F6E"/>
    <w:pPr>
      <w:keepNext/>
      <w:tabs>
        <w:tab w:val="left" w:pos="2520"/>
        <w:tab w:val="right" w:leader="dot" w:pos="8640"/>
      </w:tabs>
      <w:spacing w:before="360" w:after="60"/>
      <w:ind w:left="2520" w:right="720" w:hanging="2520"/>
    </w:pPr>
    <w:rPr>
      <w:rFonts w:ascii="Arial" w:hAnsi="Arial"/>
      <w:b/>
      <w:szCs w:val="20"/>
    </w:rPr>
  </w:style>
  <w:style w:type="paragraph" w:styleId="TOC2">
    <w:name w:val="toc 2"/>
    <w:basedOn w:val="Normal"/>
    <w:next w:val="Normal"/>
    <w:uiPriority w:val="39"/>
    <w:semiHidden/>
    <w:rsid w:val="00CF3F6E"/>
    <w:pPr>
      <w:tabs>
        <w:tab w:val="left" w:pos="2520"/>
        <w:tab w:val="right" w:leader="dot" w:pos="8640"/>
      </w:tabs>
      <w:ind w:left="2520" w:right="720" w:hanging="2520"/>
    </w:pPr>
    <w:rPr>
      <w:szCs w:val="20"/>
    </w:rPr>
  </w:style>
  <w:style w:type="paragraph" w:styleId="Revision">
    <w:name w:val="Revision"/>
    <w:hidden/>
    <w:uiPriority w:val="71"/>
    <w:rsid w:val="00526357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52569C"/>
    <w:rPr>
      <w:rFonts w:cs="Times New Roman"/>
    </w:rPr>
  </w:style>
  <w:style w:type="character" w:styleId="PlaceholderText">
    <w:name w:val="Placeholder Text"/>
    <w:basedOn w:val="DefaultParagraphFont"/>
    <w:uiPriority w:val="99"/>
    <w:unhideWhenUsed/>
    <w:rsid w:val="00CD10F3"/>
    <w:rPr>
      <w:color w:val="808080"/>
    </w:rPr>
  </w:style>
  <w:style w:type="paragraph" w:styleId="ListBullet">
    <w:name w:val="List Bullet"/>
    <w:basedOn w:val="Normal"/>
    <w:uiPriority w:val="34"/>
    <w:qFormat/>
    <w:rsid w:val="001B60CE"/>
    <w:pPr>
      <w:ind w:left="720"/>
      <w:contextualSpacing/>
    </w:pPr>
  </w:style>
  <w:style w:type="paragraph" w:styleId="ListNumber">
    <w:name w:val="List Number"/>
    <w:basedOn w:val="Normal"/>
    <w:uiPriority w:val="34"/>
    <w:qFormat/>
    <w:rsid w:val="001B6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HotDocs\hotdo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</Template>
  <TotalTime>6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Trustee Resignation and Replacement Form</vt:lpstr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Trustee Resignation and Replacement Form</dc:title>
  <dc:subject/>
  <dc:creator>Deb Yeager</dc:creator>
  <cp:keywords/>
  <dc:description/>
  <cp:lastModifiedBy>Amanda Wynalda</cp:lastModifiedBy>
  <cp:revision>2</cp:revision>
  <cp:lastPrinted>2007-01-31T16:38:00Z</cp:lastPrinted>
  <dcterms:created xsi:type="dcterms:W3CDTF">2021-12-10T00:05:00Z</dcterms:created>
  <dcterms:modified xsi:type="dcterms:W3CDTF">2021-12-10T00:05:00Z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bbonVersion">
    <vt:r8>2.1</vt:r8>
  </property>
  <property fmtid="{D5CDD505-2E9C-101B-9397-08002B2CF9AE}" pid="3" name="Product">
    <vt:lpwstr>wdx</vt:lpwstr>
  </property>
  <property fmtid="{D5CDD505-2E9C-101B-9397-08002B2CF9AE}" pid="4" name="Company">
    <vt:lpwstr>wc</vt:lpwstr>
  </property>
</Properties>
</file>